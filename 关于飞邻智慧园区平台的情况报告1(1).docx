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1E76D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1E76DE">
            <w:rPr>
              <w:noProof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0;width:477.25pt;height:44.6pt;z-index:251673600;visibility:visible;mso-width-percent:980;mso-top-percent:800;mso-position-horizontal:left;mso-position-horizontal-relative:margin;mso-position-vertical-relative:margin;mso-width-percent:980;mso-top-percent:80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<v:textbox>
                  <w:txbxContent>
                    <w:p w:rsidR="006B212B" w:rsidRPr="000C7971" w:rsidRDefault="00912F71">
                      <w:pPr>
                        <w:pStyle w:val="a5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>业务现状</w:t>
                      </w:r>
                      <w:r>
                        <w:rPr>
                          <w:rFonts w:ascii="宋体" w:eastAsia="宋体" w:hAnsi="宋体"/>
                          <w:lang w:eastAsia="zh-CN"/>
                        </w:rPr>
                        <w:t>和市场综述</w:t>
                      </w:r>
                    </w:p>
                  </w:txbxContent>
                </v:textbox>
                <w10:wrap anchorx="margin" anchory="margin"/>
              </v:shape>
            </w:pict>
          </w:r>
          <w:r w:rsidRPr="001E76DE">
            <w:rPr>
              <w:noProof/>
              <w:lang w:eastAsia="zh-CN"/>
            </w:rPr>
            <w:pict>
              <v:shape id="Text Box 26" o:spid="_x0000_s1027" type="#_x0000_t202" style="position:absolute;margin-left:0;margin-top:0;width:457.85pt;height:69.8pt;z-index:251668480;visibility:visible;mso-width-percent:940;mso-top-percent:700;mso-position-horizontal:left;mso-position-horizontal-relative:margin;mso-position-vertical-relative:margin;mso-width-percent:940;mso-top-percent:7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<v:textbox>
                  <w:txbxContent>
                    <w:p w:rsidR="006B212B" w:rsidRPr="000C7971" w:rsidRDefault="001E76DE">
                      <w:pPr>
                        <w:pStyle w:val="a4"/>
                        <w:rPr>
                          <w:rFonts w:ascii="宋体" w:eastAsia="宋体" w:hAnsi="宋体"/>
                          <w:sz w:val="56"/>
                          <w:lang w:eastAsia="zh-CN"/>
                        </w:rPr>
                      </w:pPr>
                      <w:sdt>
                        <w:sdtPr>
                          <w:rPr>
                            <w:rFonts w:ascii="宋体" w:eastAsia="宋体" w:hAnsi="宋体"/>
                            <w:sz w:val="56"/>
                          </w:rPr>
                          <w:alias w:val="标题"/>
                          <w:tag w:val="Title"/>
                          <w:id w:val="32424932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4B4CEA">
                            <w:rPr>
                              <w:rFonts w:ascii="宋体" w:eastAsia="宋体" w:hAnsi="宋体" w:hint="eastAsia"/>
                              <w:sz w:val="56"/>
                              <w:lang w:eastAsia="zh-CN"/>
                            </w:rPr>
                            <w:t>关于飞邻</w:t>
                          </w:r>
                          <w:r w:rsidR="004B4CEA">
                            <w:rPr>
                              <w:rFonts w:ascii="宋体" w:eastAsia="宋体" w:hAnsi="宋体"/>
                              <w:sz w:val="56"/>
                              <w:lang w:eastAsia="zh-CN"/>
                            </w:rPr>
                            <w:t>平台的情况报告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1E76DE">
            <w:rPr>
              <w:noProof/>
              <w:lang w:eastAsia="zh-CN"/>
            </w:rPr>
            <w:pict>
              <v:rect id="Rectangle 9" o:spid="_x0000_s1029" style="position:absolute;margin-left:0;margin-top:0;width:9.75pt;height:238.55pt;z-index:25167155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<w10:wrap anchorx="margin" anchory="margin"/>
              </v:rect>
            </w:pict>
          </w:r>
          <w:r w:rsidRPr="001E76DE">
            <w:rPr>
              <w:noProof/>
              <w:lang w:eastAsia="zh-CN"/>
            </w:rPr>
            <w:pict>
              <v:shape id="Text Box 24" o:spid="_x0000_s1028" type="#_x0000_t202" style="position:absolute;margin-left:0;margin-top:0;width:457.85pt;height:63.35pt;z-index:251667456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eLOJvLkCAADC&#10;BQAADgAAAAAAAAAAAAAAAAAuAgAAZHJzL2Uyb0RvYy54bWxQSwECLQAUAAYACAAAACEAkJMdiNsA&#10;AAAFAQAADwAAAAAAAAAAAAAAAAATBQAAZHJzL2Rvd25yZXYueG1sUEsFBgAAAAAEAAQA8wAAABsG&#10;AAAAAA==&#10;" filled="f" stroked="f">
                <v:textbox>
                  <w:txbxContent>
                    <w:p w:rsidR="006B212B" w:rsidRPr="000C7971" w:rsidRDefault="00912F71">
                      <w:pPr>
                        <w:rPr>
                          <w:rFonts w:ascii="宋体" w:eastAsia="宋体" w:hAnsi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>本文站在</w:t>
                      </w:r>
                      <w:r>
                        <w:rPr>
                          <w:rFonts w:ascii="宋体" w:eastAsia="宋体" w:hAnsi="宋体"/>
                          <w:lang w:eastAsia="zh-CN"/>
                        </w:rPr>
                        <w:t>市场的角度和内部业务的角度分别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>说明</w:t>
                      </w:r>
                      <w:r>
                        <w:rPr>
                          <w:rFonts w:ascii="宋体" w:eastAsia="宋体" w:hAnsi="宋体"/>
                          <w:lang w:eastAsia="zh-CN"/>
                        </w:rPr>
                        <w:t>飞邻平台的业务现状。</w:t>
                      </w:r>
                    </w:p>
                  </w:txbxContent>
                </v:textbox>
                <w10:wrap anchorx="margin" anchory="margin"/>
              </v:shape>
            </w:pict>
          </w:r>
          <w:r w:rsidR="000E1C51">
            <w:rPr>
              <w:sz w:val="56"/>
            </w:rPr>
            <w:br w:type="page"/>
          </w:r>
        </w:p>
      </w:sdtContent>
    </w:sdt>
    <w:sdt>
      <w:sdtPr>
        <w:rPr>
          <w:sz w:val="32"/>
          <w:szCs w:val="32"/>
          <w:lang w:eastAsia="zh-CN"/>
        </w:rPr>
        <w:id w:val="633372245"/>
        <w:placeholder>
          <w:docPart w:val="D73AB365124944FEA3C3499BCEFFE4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6B212B" w:rsidRPr="00AD104F" w:rsidRDefault="007B19AB">
          <w:pPr>
            <w:pStyle w:val="a4"/>
            <w:rPr>
              <w:sz w:val="32"/>
              <w:szCs w:val="32"/>
              <w:lang w:eastAsia="zh-CN"/>
            </w:rPr>
          </w:pPr>
          <w:r>
            <w:rPr>
              <w:sz w:val="32"/>
              <w:szCs w:val="32"/>
              <w:lang w:eastAsia="zh-CN"/>
            </w:rPr>
            <w:t>关于飞邻平台的情况报告</w:t>
          </w:r>
        </w:p>
      </w:sdtContent>
    </w:sdt>
    <w:p w:rsidR="006B212B" w:rsidRDefault="001E76DE" w:rsidP="00AD104F">
      <w:pPr>
        <w:pStyle w:val="1"/>
        <w:rPr>
          <w:lang w:eastAsia="zh-CN"/>
        </w:rPr>
      </w:pPr>
      <w:sdt>
        <w:sdtPr>
          <w:rPr>
            <w:rFonts w:hint="eastAsia"/>
            <w:lang w:eastAsia="zh-CN"/>
          </w:rPr>
          <w:id w:val="1161806749"/>
          <w:placeholder>
            <w:docPart w:val="64F1BAC9BCDD4F109AF43C3EB80EA09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912F71">
            <w:rPr>
              <w:rFonts w:hint="eastAsia"/>
              <w:lang w:eastAsia="zh-CN"/>
            </w:rPr>
            <w:t>历史</w:t>
          </w:r>
          <w:r w:rsidR="00912F71">
            <w:rPr>
              <w:lang w:eastAsia="zh-CN"/>
            </w:rPr>
            <w:t>和发展</w:t>
          </w:r>
        </w:sdtContent>
      </w:sdt>
    </w:p>
    <w:p w:rsidR="006B212B" w:rsidRDefault="00AD104F" w:rsidP="00AD104F">
      <w:pPr>
        <w:pStyle w:val="2"/>
        <w:rPr>
          <w:lang w:eastAsia="zh-CN"/>
        </w:rPr>
      </w:pPr>
      <w:r>
        <w:rPr>
          <w:rFonts w:hint="eastAsia"/>
          <w:lang w:eastAsia="zh-CN"/>
        </w:rPr>
        <w:t>来源</w:t>
      </w:r>
    </w:p>
    <w:p w:rsidR="00AD104F" w:rsidRDefault="00AD104F" w:rsidP="00AD104F">
      <w:pPr>
        <w:ind w:firstLineChars="200" w:firstLine="440"/>
        <w:rPr>
          <w:lang w:eastAsia="zh-CN"/>
        </w:rPr>
      </w:pPr>
      <w:r>
        <w:rPr>
          <w:lang w:eastAsia="zh-CN"/>
        </w:rPr>
        <w:t>飞邻平台源自于航天测控平台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该平台在业务上是服务于航天测</w:t>
      </w:r>
      <w:r>
        <w:rPr>
          <w:rFonts w:hint="eastAsia"/>
          <w:lang w:eastAsia="zh-CN"/>
        </w:rPr>
        <w:t>发</w:t>
      </w:r>
      <w:r>
        <w:rPr>
          <w:lang w:eastAsia="zh-CN"/>
        </w:rPr>
        <w:t>控业务的平台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平台由数据传输模块</w:t>
      </w:r>
      <w:r>
        <w:rPr>
          <w:rFonts w:hint="eastAsia"/>
          <w:lang w:eastAsia="zh-CN"/>
        </w:rPr>
        <w:t>(DC)</w:t>
      </w:r>
      <w:r>
        <w:rPr>
          <w:rFonts w:hint="eastAsia"/>
          <w:lang w:eastAsia="zh-CN"/>
        </w:rPr>
        <w:t>，</w:t>
      </w:r>
      <w:r>
        <w:rPr>
          <w:lang w:eastAsia="zh-CN"/>
        </w:rPr>
        <w:t>数据接入模块</w:t>
      </w:r>
      <w:r>
        <w:rPr>
          <w:rFonts w:hint="eastAsia"/>
          <w:lang w:eastAsia="zh-CN"/>
        </w:rPr>
        <w:t>(</w:t>
      </w:r>
      <w:r>
        <w:rPr>
          <w:lang w:eastAsia="zh-CN"/>
        </w:rPr>
        <w:t>DA</w:t>
      </w:r>
      <w:r>
        <w:rPr>
          <w:rFonts w:hint="eastAsia"/>
          <w:lang w:eastAsia="zh-CN"/>
        </w:rPr>
        <w:t>)</w:t>
      </w:r>
      <w:r>
        <w:rPr>
          <w:lang w:eastAsia="zh-CN"/>
        </w:rPr>
        <w:t>,</w:t>
      </w:r>
      <w:r w:rsidR="00194C82">
        <w:rPr>
          <w:lang w:eastAsia="zh-CN"/>
        </w:rPr>
        <w:t>权限管理</w:t>
      </w:r>
      <w:r w:rsidR="00194C82">
        <w:rPr>
          <w:rFonts w:hint="eastAsia"/>
          <w:lang w:eastAsia="zh-CN"/>
        </w:rPr>
        <w:t>,</w:t>
      </w:r>
      <w:r w:rsidR="00194C82">
        <w:rPr>
          <w:lang w:eastAsia="zh-CN"/>
        </w:rPr>
        <w:t>资源管理</w:t>
      </w:r>
      <w:r w:rsidR="00194C82">
        <w:rPr>
          <w:lang w:eastAsia="zh-CN"/>
        </w:rPr>
        <w:t>,</w:t>
      </w:r>
      <w:r w:rsidR="00BF5FF9">
        <w:rPr>
          <w:lang w:eastAsia="zh-CN"/>
        </w:rPr>
        <w:t>告警服务</w:t>
      </w:r>
      <w:r w:rsidR="00BF5FF9">
        <w:rPr>
          <w:rFonts w:hint="eastAsia"/>
          <w:lang w:eastAsia="zh-CN"/>
        </w:rPr>
        <w:t>,</w:t>
      </w:r>
      <w:r w:rsidR="007B19AB">
        <w:rPr>
          <w:lang w:eastAsia="zh-CN"/>
        </w:rPr>
        <w:t>专家系统</w:t>
      </w:r>
      <w:r w:rsidR="007B19AB">
        <w:rPr>
          <w:rFonts w:hint="eastAsia"/>
          <w:lang w:eastAsia="zh-CN"/>
        </w:rPr>
        <w:t>，</w:t>
      </w:r>
      <w:r>
        <w:rPr>
          <w:lang w:eastAsia="zh-CN"/>
        </w:rPr>
        <w:t>组态工具</w:t>
      </w:r>
      <w:r>
        <w:rPr>
          <w:rFonts w:hint="eastAsia"/>
          <w:lang w:eastAsia="zh-CN"/>
        </w:rPr>
        <w:t>(</w:t>
      </w:r>
      <w:r>
        <w:rPr>
          <w:lang w:eastAsia="zh-CN"/>
        </w:rPr>
        <w:t>DE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及相应的</w:t>
      </w:r>
      <w:r w:rsidR="00211311">
        <w:rPr>
          <w:rFonts w:hint="eastAsia"/>
          <w:lang w:eastAsia="zh-CN"/>
        </w:rPr>
        <w:t>航天</w:t>
      </w:r>
      <w:r>
        <w:rPr>
          <w:rFonts w:hint="eastAsia"/>
          <w:lang w:eastAsia="zh-CN"/>
        </w:rPr>
        <w:t>控件包，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等几个部分为主构成。</w:t>
      </w:r>
    </w:p>
    <w:p w:rsidR="00211311" w:rsidRDefault="00C4578F" w:rsidP="00BF5F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该平台于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年发布第一个通用版本。</w:t>
      </w:r>
    </w:p>
    <w:p w:rsidR="00C4578F" w:rsidRDefault="00C73242" w:rsidP="00BF5FF9">
      <w:pPr>
        <w:ind w:firstLineChars="200"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40244" cy="34662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12" cy="34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F9" w:rsidRPr="00BF5FF9" w:rsidRDefault="00BF5FF9" w:rsidP="00BF5FF9">
      <w:pPr>
        <w:pStyle w:val="2"/>
        <w:rPr>
          <w:lang w:eastAsia="zh-CN"/>
        </w:rPr>
      </w:pPr>
      <w:r w:rsidRPr="00BF5FF9">
        <w:rPr>
          <w:lang w:eastAsia="zh-CN"/>
        </w:rPr>
        <w:t>现况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通过民用领域的项目实践</w:t>
      </w:r>
      <w:r>
        <w:rPr>
          <w:rFonts w:hint="eastAsia"/>
          <w:lang w:eastAsia="zh-CN"/>
        </w:rPr>
        <w:t>，</w:t>
      </w:r>
      <w:r>
        <w:rPr>
          <w:lang w:eastAsia="zh-CN"/>
        </w:rPr>
        <w:t>飞邻平台衍生出了三块平台内容</w:t>
      </w:r>
      <w:r>
        <w:rPr>
          <w:rFonts w:hint="eastAsia"/>
          <w:lang w:eastAsia="zh-CN"/>
        </w:rPr>
        <w:t>。分别是智慧园区平台，智能家居平台和智慧城市平台。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进入智慧园区业务后</w:t>
      </w:r>
      <w:r>
        <w:rPr>
          <w:rFonts w:hint="eastAsia"/>
          <w:lang w:eastAsia="zh-CN"/>
        </w:rPr>
        <w:t>，智慧园区平台沿用了测控平台的部分内容，并在其上有所发展。在无锡，新疆等几个项目的实施过程中。重点拓展了应用层内容，包含综合监控、应急联动、公共资源预定、物业值班、移动端应用等内容。在项目实施过程中，平台的部分定义借鉴了当时已有的</w:t>
      </w:r>
      <w:r>
        <w:rPr>
          <w:rFonts w:hint="eastAsia"/>
          <w:lang w:eastAsia="zh-CN"/>
        </w:rPr>
        <w:t>BMS</w:t>
      </w:r>
      <w:r>
        <w:rPr>
          <w:rFonts w:hint="eastAsia"/>
          <w:lang w:eastAsia="zh-CN"/>
        </w:rPr>
        <w:t>厂商的产品。并加入了其所不具备的公共服务部分的内容</w:t>
      </w:r>
      <w:r w:rsidR="00194C82">
        <w:rPr>
          <w:rFonts w:hint="eastAsia"/>
          <w:lang w:eastAsia="zh-CN"/>
        </w:rPr>
        <w:t>，并拓展了设备驱动和工具链。下图为平台的服务部分核心代码的主目录构成。</w:t>
      </w:r>
    </w:p>
    <w:p w:rsidR="00C4578F" w:rsidRDefault="00194C82" w:rsidP="00211311">
      <w:pPr>
        <w:ind w:firstLineChars="200" w:firstLine="44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844988" cy="2898588"/>
            <wp:effectExtent l="19050" t="0" r="33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36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70" w:rsidRPr="00912A70" w:rsidRDefault="00912A70" w:rsidP="00912A70">
      <w:pPr>
        <w:ind w:firstLineChars="200" w:firstLine="260"/>
        <w:jc w:val="center"/>
        <w:rPr>
          <w:sz w:val="13"/>
          <w:szCs w:val="13"/>
          <w:lang w:eastAsia="zh-CN"/>
        </w:rPr>
      </w:pPr>
      <w:r w:rsidRPr="00912A70">
        <w:rPr>
          <w:rFonts w:hint="eastAsia"/>
          <w:sz w:val="13"/>
          <w:szCs w:val="13"/>
          <w:lang w:eastAsia="zh-CN"/>
        </w:rPr>
        <w:t>核心代码</w:t>
      </w:r>
      <w:r>
        <w:rPr>
          <w:rFonts w:hint="eastAsia"/>
          <w:sz w:val="13"/>
          <w:szCs w:val="13"/>
          <w:lang w:eastAsia="zh-CN"/>
        </w:rPr>
        <w:t>主目录截图</w:t>
      </w:r>
    </w:p>
    <w:p w:rsidR="00C73242" w:rsidRDefault="00AB78AB" w:rsidP="00211311">
      <w:pPr>
        <w:ind w:firstLineChars="200" w:firstLine="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805681" cy="4291105"/>
            <wp:effectExtent l="19050" t="0" r="456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28" cy="429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70" w:rsidRPr="00912A70" w:rsidRDefault="00912A70" w:rsidP="00912A70">
      <w:pPr>
        <w:ind w:firstLineChars="200" w:firstLine="260"/>
        <w:jc w:val="center"/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苹果客户端核心代码主目录</w:t>
      </w:r>
    </w:p>
    <w:p w:rsidR="00912A70" w:rsidRDefault="00912A70" w:rsidP="00211311">
      <w:pPr>
        <w:ind w:firstLineChars="200" w:firstLine="440"/>
        <w:rPr>
          <w:lang w:eastAsia="zh-CN"/>
        </w:rPr>
      </w:pPr>
    </w:p>
    <w:p w:rsidR="00AB78AB" w:rsidRDefault="00AB78AB" w:rsidP="00211311">
      <w:pPr>
        <w:ind w:firstLineChars="200" w:firstLine="44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760197" cy="260556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23" cy="260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70" w:rsidRPr="00912A70" w:rsidRDefault="00912A70" w:rsidP="00912A70">
      <w:pPr>
        <w:ind w:firstLineChars="200" w:firstLine="260"/>
        <w:jc w:val="center"/>
        <w:rPr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安卓客户端核心代码主目录</w:t>
      </w:r>
    </w:p>
    <w:p w:rsidR="00AB78AB" w:rsidRDefault="00AB78AB" w:rsidP="00211311">
      <w:pPr>
        <w:ind w:firstLineChars="200" w:firstLine="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24338" cy="155764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29" cy="155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70" w:rsidRPr="00912A70" w:rsidRDefault="00912A70" w:rsidP="00912A70">
      <w:pPr>
        <w:ind w:firstLineChars="200" w:firstLine="260"/>
        <w:jc w:val="center"/>
        <w:rPr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手机网关核心代码主目录</w:t>
      </w:r>
    </w:p>
    <w:p w:rsidR="00211311" w:rsidRDefault="00211311" w:rsidP="00211311">
      <w:pPr>
        <w:ind w:firstLineChars="200" w:firstLine="440"/>
        <w:rPr>
          <w:rFonts w:hint="eastAsia"/>
          <w:lang w:eastAsia="zh-CN"/>
        </w:rPr>
      </w:pPr>
      <w:r>
        <w:rPr>
          <w:lang w:eastAsia="zh-CN"/>
        </w:rPr>
        <w:t>在智能家居业务中</w:t>
      </w:r>
      <w:r>
        <w:rPr>
          <w:rFonts w:hint="eastAsia"/>
          <w:lang w:eastAsia="zh-CN"/>
        </w:rPr>
        <w:t>，家居平台也沿用了测控平台的部分内容。在南京，北京等几个项目的实施过程中。重点拓展了手机和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应用内容。</w:t>
      </w:r>
    </w:p>
    <w:p w:rsidR="00912A70" w:rsidRDefault="00912A70" w:rsidP="0021131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下图为飞邻平台在智能家居业务</w:t>
      </w:r>
      <w:r w:rsidR="00550611">
        <w:rPr>
          <w:rFonts w:hint="eastAsia"/>
          <w:lang w:eastAsia="zh-CN"/>
        </w:rPr>
        <w:t>延业务的核心代码目录：</w:t>
      </w:r>
    </w:p>
    <w:p w:rsidR="00AB78AB" w:rsidRDefault="00AB78AB" w:rsidP="00211311">
      <w:pPr>
        <w:ind w:firstLineChars="200"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86413" cy="3370730"/>
            <wp:effectExtent l="19050" t="0" r="948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83" cy="33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BC" w:rsidRDefault="003B0DBC" w:rsidP="00211311">
      <w:pPr>
        <w:ind w:firstLineChars="200" w:firstLine="44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681885" cy="11235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1" cy="112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BC" w:rsidRDefault="003B0DBC" w:rsidP="00211311">
      <w:pPr>
        <w:ind w:firstLineChars="200" w:firstLine="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371727" cy="2683874"/>
            <wp:effectExtent l="19050" t="0" r="37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52" cy="268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BC" w:rsidRDefault="003B0DBC" w:rsidP="00211311">
      <w:pPr>
        <w:ind w:firstLineChars="200" w:firstLine="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371727" cy="1144353"/>
            <wp:effectExtent l="19050" t="0" r="37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75" cy="114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在智慧城市业务中</w:t>
      </w:r>
      <w:r>
        <w:rPr>
          <w:rFonts w:hint="eastAsia"/>
          <w:lang w:eastAsia="zh-CN"/>
        </w:rPr>
        <w:t>，智慧城市平台重点建设了</w:t>
      </w:r>
      <w:r w:rsidR="00711FD8">
        <w:rPr>
          <w:rFonts w:hint="eastAsia"/>
          <w:lang w:eastAsia="zh-CN"/>
        </w:rPr>
        <w:t>物</w:t>
      </w:r>
      <w:r>
        <w:rPr>
          <w:rFonts w:hint="eastAsia"/>
          <w:lang w:eastAsia="zh-CN"/>
        </w:rPr>
        <w:t>名系统</w:t>
      </w:r>
      <w:r w:rsidR="00711FD8">
        <w:rPr>
          <w:rFonts w:hint="eastAsia"/>
          <w:lang w:eastAsia="zh-CN"/>
        </w:rPr>
        <w:t>，数据转接服务</w:t>
      </w:r>
      <w:r>
        <w:rPr>
          <w:rFonts w:hint="eastAsia"/>
          <w:lang w:eastAsia="zh-CN"/>
        </w:rPr>
        <w:t>。</w:t>
      </w:r>
      <w:r w:rsidR="00711FD8">
        <w:rPr>
          <w:rFonts w:hint="eastAsia"/>
          <w:lang w:eastAsia="zh-CN"/>
        </w:rPr>
        <w:t>通过飞邻平台将各个应用系统连接起来。</w:t>
      </w:r>
    </w:p>
    <w:p w:rsidR="000B4279" w:rsidRDefault="00F50D71" w:rsidP="000B4279">
      <w:pPr>
        <w:pStyle w:val="a9"/>
        <w:numPr>
          <w:ilvl w:val="0"/>
          <w:numId w:val="1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北斗定位应用核心程序代码目录：</w:t>
      </w:r>
    </w:p>
    <w:p w:rsidR="00F50D71" w:rsidRDefault="00F50D71" w:rsidP="00F50D71">
      <w:pPr>
        <w:ind w:left="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71727" cy="1674144"/>
            <wp:effectExtent l="19050" t="0" r="37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91" cy="167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1" w:rsidRDefault="00F50D71" w:rsidP="00F50D71">
      <w:pPr>
        <w:ind w:left="44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371727" cy="1398233"/>
            <wp:effectExtent l="19050" t="0" r="373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48" cy="13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1" w:rsidRDefault="00F50D71" w:rsidP="00F50D71">
      <w:pPr>
        <w:ind w:left="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11962" cy="1571973"/>
            <wp:effectExtent l="19050" t="0" r="2988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10" cy="15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1" w:rsidRDefault="00F50D71" w:rsidP="00F50D71">
      <w:pPr>
        <w:pStyle w:val="a9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综合执法应用核心程序代码目录：</w:t>
      </w:r>
    </w:p>
    <w:p w:rsidR="00F50D71" w:rsidRDefault="00F50D71" w:rsidP="00F50D71">
      <w:pPr>
        <w:ind w:left="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12784" cy="3215341"/>
            <wp:effectExtent l="19050" t="0" r="2166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90" cy="321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1" w:rsidRDefault="00F50D71" w:rsidP="00F50D71">
      <w:pPr>
        <w:pStyle w:val="a9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智能交通应用核心程序代码目录：</w:t>
      </w:r>
    </w:p>
    <w:p w:rsidR="00F50D71" w:rsidRDefault="00F50D71" w:rsidP="00F50D71">
      <w:pPr>
        <w:ind w:left="44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917515" cy="1758073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12" cy="176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D71" w:rsidSect="004C25F8">
      <w:footerReference w:type="default" r:id="rId22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37B" w:rsidRDefault="0064737B">
      <w:pPr>
        <w:spacing w:after="0" w:line="240" w:lineRule="auto"/>
      </w:pPr>
      <w:r>
        <w:separator/>
      </w:r>
    </w:p>
  </w:endnote>
  <w:endnote w:type="continuationSeparator" w:id="1">
    <w:p w:rsidR="0064737B" w:rsidRDefault="0064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2B" w:rsidRDefault="001E76DE">
    <w:pPr>
      <w:pStyle w:val="af4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101" type="#_x0000_t202" style="position:absolute;margin-left:0;margin-top:0;width:487.35pt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<v:textbox style="mso-fit-shape-to-text:t" inset=",0,,0">
            <w:txbxContent>
              <w:p w:rsidR="006B212B" w:rsidRDefault="006B212B">
                <w:pPr>
                  <w:pStyle w:val="a8"/>
                </w:pP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>
        <v:shape id="Text Box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<v:textbox style="layout-flow:vertical">
            <w:txbxContent>
              <w:p w:rsidR="006B212B" w:rsidRDefault="001E76DE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0E1C51">
                  <w:rPr>
                    <w:b/>
                    <w:bCs/>
                    <w:color w:val="000000" w:themeColor="text1"/>
                    <w:sz w:val="44"/>
                  </w:rPr>
                  <w:instrText xml:space="preserve"> PAGE  \* Arabic  \* MERGEFORMAT 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F50D71">
                  <w:rPr>
                    <w:b/>
                    <w:bCs/>
                    <w:noProof/>
                    <w:color w:val="000000" w:themeColor="text1"/>
                    <w:sz w:val="44"/>
                  </w:rPr>
                  <w:t>3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>
        <v:rect id="Rectangle 4" o:spid="_x0000_s4099" style="position:absolute;margin-left:0;margin-top:0;width:519.95pt;height:769.1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<w10:wrap anchorx="margin" anchory="margin"/>
        </v:rect>
      </w:pict>
    </w:r>
    <w:r>
      <w:rPr>
        <w:noProof/>
        <w:lang w:eastAsia="zh-CN"/>
      </w:rPr>
      <w:pict>
        <v:rect id="Rectangle 8" o:spid="_x0000_s4098" style="position:absolute;margin-left:0;margin-top:0;width:9.75pt;height:532.1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<w10:wrap anchorx="margin" anchory="margin"/>
        </v:rect>
      </w:pict>
    </w:r>
    <w:r>
      <w:rPr>
        <w:noProof/>
        <w:lang w:eastAsia="zh-CN"/>
      </w:rPr>
      <w:pict>
        <v:rect id="Rectangle 9" o:spid="_x0000_s4097" style="position:absolute;margin-left:0;margin-top:0;width:9.75pt;height:238.55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37B" w:rsidRDefault="0064737B">
      <w:pPr>
        <w:spacing w:after="0" w:line="240" w:lineRule="auto"/>
      </w:pPr>
      <w:r>
        <w:separator/>
      </w:r>
    </w:p>
  </w:footnote>
  <w:footnote w:type="continuationSeparator" w:id="1">
    <w:p w:rsidR="0064737B" w:rsidRDefault="0064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BC4"/>
    <w:multiLevelType w:val="hybridMultilevel"/>
    <w:tmpl w:val="1F345442"/>
    <w:lvl w:ilvl="0" w:tplc="9EE8CA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69E0"/>
    <w:rsid w:val="000968C3"/>
    <w:rsid w:val="000B4279"/>
    <w:rsid w:val="000C7971"/>
    <w:rsid w:val="000D2D42"/>
    <w:rsid w:val="000E1C51"/>
    <w:rsid w:val="00163B80"/>
    <w:rsid w:val="00194C82"/>
    <w:rsid w:val="001E76DE"/>
    <w:rsid w:val="00211311"/>
    <w:rsid w:val="0022019C"/>
    <w:rsid w:val="00274F62"/>
    <w:rsid w:val="00280F4B"/>
    <w:rsid w:val="002B2691"/>
    <w:rsid w:val="002C4ADF"/>
    <w:rsid w:val="003621F9"/>
    <w:rsid w:val="003B0DBC"/>
    <w:rsid w:val="004178BB"/>
    <w:rsid w:val="004B4CEA"/>
    <w:rsid w:val="004C25F8"/>
    <w:rsid w:val="004E491D"/>
    <w:rsid w:val="00550611"/>
    <w:rsid w:val="0064737B"/>
    <w:rsid w:val="006B212B"/>
    <w:rsid w:val="006E04AB"/>
    <w:rsid w:val="006F1C5A"/>
    <w:rsid w:val="00711FD8"/>
    <w:rsid w:val="00762505"/>
    <w:rsid w:val="007703B1"/>
    <w:rsid w:val="007B19AB"/>
    <w:rsid w:val="007D537E"/>
    <w:rsid w:val="007D69E0"/>
    <w:rsid w:val="008113D7"/>
    <w:rsid w:val="00856EEF"/>
    <w:rsid w:val="008A6B3C"/>
    <w:rsid w:val="008F638C"/>
    <w:rsid w:val="00912A70"/>
    <w:rsid w:val="00912F71"/>
    <w:rsid w:val="009A6BC3"/>
    <w:rsid w:val="009B2F20"/>
    <w:rsid w:val="009B64B1"/>
    <w:rsid w:val="00A142B2"/>
    <w:rsid w:val="00A228EC"/>
    <w:rsid w:val="00A66DC3"/>
    <w:rsid w:val="00AB78AB"/>
    <w:rsid w:val="00AC3A2D"/>
    <w:rsid w:val="00AD104F"/>
    <w:rsid w:val="00AE2DEC"/>
    <w:rsid w:val="00B55925"/>
    <w:rsid w:val="00BF5FF9"/>
    <w:rsid w:val="00C105E4"/>
    <w:rsid w:val="00C4578F"/>
    <w:rsid w:val="00C73242"/>
    <w:rsid w:val="00CA6740"/>
    <w:rsid w:val="00DC233D"/>
    <w:rsid w:val="00DC49D2"/>
    <w:rsid w:val="00EF67C7"/>
    <w:rsid w:val="00F23B7F"/>
    <w:rsid w:val="00F50D71"/>
    <w:rsid w:val="00F94EE1"/>
    <w:rsid w:val="00FD4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C3"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096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8C3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68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68C3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68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68C3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68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68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8C3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68C3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968C3"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sid w:val="000968C3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968C3"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0968C3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0968C3"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sid w:val="000968C3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968C3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968C3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968C3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4"/>
    <w:uiPriority w:val="10"/>
    <w:rsid w:val="000968C3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968C3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5"/>
    <w:uiPriority w:val="11"/>
    <w:rsid w:val="000968C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sid w:val="000968C3"/>
    <w:rPr>
      <w:b/>
      <w:bCs/>
    </w:rPr>
  </w:style>
  <w:style w:type="character" w:styleId="a7">
    <w:name w:val="Emphasis"/>
    <w:basedOn w:val="a0"/>
    <w:uiPriority w:val="20"/>
    <w:qFormat/>
    <w:rsid w:val="000968C3"/>
    <w:rPr>
      <w:i/>
      <w:iCs/>
    </w:rPr>
  </w:style>
  <w:style w:type="paragraph" w:styleId="a8">
    <w:name w:val="No Spacing"/>
    <w:link w:val="Char1"/>
    <w:uiPriority w:val="1"/>
    <w:qFormat/>
    <w:rsid w:val="000968C3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968C3"/>
  </w:style>
  <w:style w:type="paragraph" w:styleId="a9">
    <w:name w:val="List Paragraph"/>
    <w:basedOn w:val="a"/>
    <w:uiPriority w:val="34"/>
    <w:qFormat/>
    <w:rsid w:val="000968C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968C3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sid w:val="000968C3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rsid w:val="000968C3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sid w:val="000968C3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sid w:val="000968C3"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sid w:val="000968C3"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sid w:val="000968C3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sid w:val="000968C3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sid w:val="000968C3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968C3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09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1"/>
    <w:uiPriority w:val="99"/>
    <w:semiHidden/>
    <w:rsid w:val="000968C3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sid w:val="000968C3"/>
    <w:rPr>
      <w:color w:val="808080"/>
    </w:rPr>
  </w:style>
  <w:style w:type="paragraph" w:styleId="af3">
    <w:name w:val="header"/>
    <w:basedOn w:val="a"/>
    <w:link w:val="Char5"/>
    <w:uiPriority w:val="99"/>
    <w:unhideWhenUsed/>
    <w:rsid w:val="000968C3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页眉 Char"/>
    <w:basedOn w:val="a0"/>
    <w:link w:val="af3"/>
    <w:uiPriority w:val="99"/>
    <w:rsid w:val="000968C3"/>
    <w:rPr>
      <w:lang w:eastAsia="ja-JP"/>
    </w:rPr>
  </w:style>
  <w:style w:type="paragraph" w:styleId="af4">
    <w:name w:val="footer"/>
    <w:basedOn w:val="a"/>
    <w:link w:val="Char6"/>
    <w:uiPriority w:val="99"/>
    <w:unhideWhenUsed/>
    <w:rsid w:val="00096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  <w:rsid w:val="00096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u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3AB365124944FEA3C3499BCEFFE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A64B5-C237-4392-8B41-18983CA86011}"/>
      </w:docPartPr>
      <w:docPartBody>
        <w:p w:rsidR="00320362" w:rsidRDefault="00856AB5">
          <w:pPr>
            <w:pStyle w:val="D73AB365124944FEA3C3499BCEFFE4DB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AB5"/>
    <w:rsid w:val="00320362"/>
    <w:rsid w:val="003C327A"/>
    <w:rsid w:val="00856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3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362"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362"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0362"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1F497D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AB365124944FEA3C3499BCEFFE4DB">
    <w:name w:val="D73AB365124944FEA3C3499BCEFFE4DB"/>
    <w:rsid w:val="00320362"/>
    <w:pPr>
      <w:widowControl w:val="0"/>
      <w:jc w:val="both"/>
    </w:pPr>
  </w:style>
  <w:style w:type="character" w:styleId="a3">
    <w:name w:val="Placeholder Text"/>
    <w:basedOn w:val="a0"/>
    <w:uiPriority w:val="99"/>
    <w:rsid w:val="00320362"/>
    <w:rPr>
      <w:color w:val="808080"/>
    </w:rPr>
  </w:style>
  <w:style w:type="paragraph" w:customStyle="1" w:styleId="64F1BAC9BCDD4F109AF43C3EB80EA09A">
    <w:name w:val="64F1BAC9BCDD4F109AF43C3EB80EA09A"/>
    <w:rsid w:val="0032036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20362"/>
    <w:rPr>
      <w:rFonts w:asciiTheme="majorHAnsi" w:eastAsiaTheme="majorEastAsia" w:hAnsiTheme="majorHAnsi" w:cstheme="majorBidi"/>
      <w:bCs/>
      <w:caps/>
      <w:color w:val="4F81BD" w:themeColor="accent1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sid w:val="0032036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320362"/>
    <w:rPr>
      <w:rFonts w:eastAsiaTheme="majorEastAsia" w:cstheme="majorBidi"/>
      <w:b/>
      <w:bCs/>
      <w:caps/>
      <w:color w:val="1F497D" w:themeColor="text2"/>
      <w:kern w:val="0"/>
      <w:sz w:val="22"/>
      <w:lang w:eastAsia="en-US"/>
    </w:rPr>
  </w:style>
  <w:style w:type="paragraph" w:customStyle="1" w:styleId="F594EC5609794A4BB6A94C886D86E7AB">
    <w:name w:val="F594EC5609794A4BB6A94C886D86E7AB"/>
    <w:rsid w:val="00320362"/>
    <w:pPr>
      <w:widowControl w:val="0"/>
      <w:jc w:val="both"/>
    </w:pPr>
  </w:style>
  <w:style w:type="paragraph" w:customStyle="1" w:styleId="A4DE2B0FCDFB4481B4CC0CF33FEE3165">
    <w:name w:val="A4DE2B0FCDFB4481B4CC0CF33FEE3165"/>
    <w:rsid w:val="00320362"/>
    <w:pPr>
      <w:widowControl w:val="0"/>
      <w:jc w:val="both"/>
    </w:pPr>
  </w:style>
  <w:style w:type="paragraph" w:customStyle="1" w:styleId="00D97AE90CF1460A83D364A747AEE591">
    <w:name w:val="00D97AE90CF1460A83D364A747AEE591"/>
    <w:rsid w:val="00320362"/>
    <w:pPr>
      <w:widowControl w:val="0"/>
      <w:jc w:val="both"/>
    </w:pPr>
  </w:style>
  <w:style w:type="paragraph" w:customStyle="1" w:styleId="C2E7657BE274413B9EB458B3E5507700">
    <w:name w:val="C2E7657BE274413B9EB458B3E5507700"/>
    <w:rsid w:val="00320362"/>
    <w:pPr>
      <w:widowControl w:val="0"/>
      <w:jc w:val="both"/>
    </w:pPr>
  </w:style>
  <w:style w:type="paragraph" w:customStyle="1" w:styleId="A68B8C68966B40368FF319105B4EB868">
    <w:name w:val="A68B8C68966B40368FF319105B4EB868"/>
    <w:rsid w:val="00320362"/>
    <w:pPr>
      <w:widowControl w:val="0"/>
      <w:jc w:val="both"/>
    </w:pPr>
  </w:style>
  <w:style w:type="paragraph" w:customStyle="1" w:styleId="24B2299BB87A408495A76F8796816703">
    <w:name w:val="24B2299BB87A408495A76F8796816703"/>
    <w:rsid w:val="0032036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</Template>
  <TotalTime>288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关于飞邻平台的情况报告</dc:title>
  <dc:subject>历史和发展</dc:subject>
  <dc:creator>王小春</dc:creator>
  <cp:keywords/>
  <cp:lastModifiedBy>郑春伟</cp:lastModifiedBy>
  <cp:revision>4</cp:revision>
  <dcterms:created xsi:type="dcterms:W3CDTF">2017-05-04T05:29:00Z</dcterms:created>
  <dcterms:modified xsi:type="dcterms:W3CDTF">2017-05-05T03:30:00Z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